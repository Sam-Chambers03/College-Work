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8E52B1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FDDB76B949F040F2980FB85494CDBE4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8E52B1" w:rsidRDefault="00E4119D">
                <w:pPr>
                  <w:pStyle w:val="CompanyName"/>
                </w:pPr>
                <w:r>
                  <w:t>IT PROJECT MANAGEMENT SOLOUTIONS</w:t>
                </w:r>
              </w:p>
            </w:sdtContent>
          </w:sdt>
          <w:p w:rsidR="008E52B1" w:rsidRDefault="00E22E99">
            <w:pPr>
              <w:pStyle w:val="ContactInformation"/>
            </w:pPr>
            <w:r>
              <w:t xml:space="preserve"> </w:t>
            </w:r>
          </w:p>
        </w:tc>
        <w:tc>
          <w:tcPr>
            <w:tcW w:w="5388" w:type="dxa"/>
          </w:tcPr>
          <w:p w:rsidR="008E52B1" w:rsidRDefault="00E22E99">
            <w:pPr>
              <w:pStyle w:val="Invoice"/>
            </w:pPr>
            <w:r>
              <w:t>INVOICE</w:t>
            </w:r>
          </w:p>
        </w:tc>
      </w:tr>
      <w:tr w:rsidR="008E52B1">
        <w:trPr>
          <w:trHeight w:val="795"/>
          <w:jc w:val="center"/>
        </w:trPr>
        <w:tc>
          <w:tcPr>
            <w:tcW w:w="5412" w:type="dxa"/>
            <w:vMerge/>
          </w:tcPr>
          <w:p w:rsidR="008E52B1" w:rsidRDefault="008E52B1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8E52B1" w:rsidRDefault="00E22E99">
            <w:pPr>
              <w:pStyle w:val="RightAligned"/>
            </w:pPr>
            <w:r>
              <w:t>Invoice #</w:t>
            </w:r>
            <w:r w:rsidR="00E4119D">
              <w:t>1234</w:t>
            </w:r>
          </w:p>
          <w:p w:rsidR="008E52B1" w:rsidRDefault="00E22E99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566504118E424962BA77235132AC3D7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4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4119D">
                  <w:t>4/8/2020</w:t>
                </w:r>
              </w:sdtContent>
            </w:sdt>
          </w:p>
        </w:tc>
      </w:tr>
    </w:tbl>
    <w:p w:rsidR="008E52B1" w:rsidRDefault="008E52B1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8E52B1">
        <w:trPr>
          <w:trHeight w:val="1440"/>
          <w:jc w:val="center"/>
        </w:trPr>
        <w:tc>
          <w:tcPr>
            <w:tcW w:w="5400" w:type="dxa"/>
          </w:tcPr>
          <w:p w:rsidR="008E52B1" w:rsidRDefault="00E22E99">
            <w:pPr>
              <w:pStyle w:val="ColumnHeading"/>
            </w:pPr>
            <w:r>
              <w:t>To:</w:t>
            </w:r>
          </w:p>
          <w:p w:rsidR="008E52B1" w:rsidRDefault="00E4119D">
            <w:pPr>
              <w:pStyle w:val="ContactInformation"/>
            </w:pPr>
            <w:r>
              <w:t>Ms. Khan</w:t>
            </w:r>
            <w:r w:rsidR="005F2D7E">
              <w:t>,</w:t>
            </w:r>
          </w:p>
          <w:p w:rsidR="008E52B1" w:rsidRDefault="00E4119D">
            <w:pPr>
              <w:pStyle w:val="ContactInformation"/>
            </w:pPr>
            <w:r>
              <w:t>Local School</w:t>
            </w:r>
            <w:r w:rsidR="00E025F1">
              <w:t>,</w:t>
            </w:r>
          </w:p>
          <w:p w:rsidR="008E52B1" w:rsidRDefault="008E52B1">
            <w:pPr>
              <w:pStyle w:val="ContactInformation"/>
            </w:pPr>
            <w:bookmarkStart w:id="0" w:name="_GoBack"/>
            <w:bookmarkEnd w:id="0"/>
          </w:p>
        </w:tc>
        <w:tc>
          <w:tcPr>
            <w:tcW w:w="5400" w:type="dxa"/>
          </w:tcPr>
          <w:p w:rsidR="008E52B1" w:rsidRDefault="00E22E99">
            <w:pPr>
              <w:pStyle w:val="ColumnHeading"/>
            </w:pPr>
            <w:r>
              <w:t>For:</w:t>
            </w:r>
          </w:p>
          <w:p w:rsidR="008E52B1" w:rsidRDefault="00E4119D">
            <w:pPr>
              <w:pStyle w:val="ContactInformation"/>
            </w:pPr>
            <w:r>
              <w:t>Local School Student Attendance Tracker</w:t>
            </w:r>
            <w:r w:rsidR="00E22E99">
              <w:t>,</w:t>
            </w:r>
            <w:r>
              <w:t xml:space="preserve"> Software Development</w:t>
            </w:r>
          </w:p>
        </w:tc>
      </w:tr>
    </w:tbl>
    <w:p w:rsidR="008E52B1" w:rsidRDefault="008E52B1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728"/>
        <w:gridCol w:w="1332"/>
        <w:gridCol w:w="1530"/>
      </w:tblGrid>
      <w:tr w:rsidR="008E52B1" w:rsidTr="00E4119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E52B1" w:rsidRPr="00E22E99" w:rsidRDefault="00E22E99">
            <w:pPr>
              <w:pStyle w:val="CenteredColumnHeading"/>
              <w:rPr>
                <w:u w:val="single"/>
              </w:rPr>
            </w:pPr>
            <w:r w:rsidRPr="00E22E99">
              <w:rPr>
                <w:u w:val="single"/>
              </w:rPr>
              <w:t>DESCRIPTION</w:t>
            </w:r>
          </w:p>
        </w:tc>
        <w:tc>
          <w:tcPr>
            <w:tcW w:w="172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E52B1" w:rsidRPr="00E22E99" w:rsidRDefault="00E22E99">
            <w:pPr>
              <w:pStyle w:val="CenteredColumnHeading"/>
              <w:rPr>
                <w:u w:val="single"/>
              </w:rPr>
            </w:pPr>
            <w:r w:rsidRPr="00E22E99">
              <w:rPr>
                <w:u w:val="single"/>
              </w:rPr>
              <w:t>HOURS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E52B1" w:rsidRPr="00E22E99" w:rsidRDefault="00E22E99">
            <w:pPr>
              <w:pStyle w:val="CenteredColumnHeading"/>
              <w:rPr>
                <w:u w:val="single"/>
              </w:rPr>
            </w:pPr>
            <w:r w:rsidRPr="00E22E99">
              <w:rPr>
                <w:u w:val="single"/>
              </w:rPr>
              <w:t>RATE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E52B1" w:rsidRPr="00E22E99" w:rsidRDefault="00E22E99">
            <w:pPr>
              <w:pStyle w:val="CenteredColumnHeading"/>
              <w:rPr>
                <w:u w:val="single"/>
              </w:rPr>
            </w:pPr>
            <w:r w:rsidRPr="00E22E99">
              <w:rPr>
                <w:u w:val="single"/>
              </w:rPr>
              <w:t>AMOUNT</w:t>
            </w:r>
          </w:p>
        </w:tc>
      </w:tr>
      <w:tr w:rsidR="008E52B1" w:rsidTr="00E4119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2B1" w:rsidRDefault="00E4119D">
            <w:pPr>
              <w:pStyle w:val="TableText"/>
            </w:pPr>
            <w:r w:rsidRPr="00CB1492">
              <w:rPr>
                <w:b/>
                <w:bCs/>
              </w:rPr>
              <w:t>Solutions Evaluation</w:t>
            </w:r>
            <w:r w:rsidR="00CB1492">
              <w:rPr>
                <w:b/>
                <w:bCs/>
              </w:rPr>
              <w:t xml:space="preserve">, </w:t>
            </w:r>
            <w:r>
              <w:t>Including evaluation of project risks and mitigation.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E52B1" w:rsidRDefault="00E4119D" w:rsidP="00DF4B56">
            <w:pPr>
              <w:pStyle w:val="TableText"/>
              <w:jc w:val="center"/>
            </w:pPr>
            <w:r>
              <w:t>2 hours 30 mins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E52B1" w:rsidRDefault="00E4119D" w:rsidP="00DF4B56">
            <w:pPr>
              <w:pStyle w:val="Amount"/>
              <w:jc w:val="center"/>
            </w:pPr>
            <w:r>
              <w:t>£</w:t>
            </w:r>
            <w:r w:rsidR="00E025F1">
              <w:t>4</w:t>
            </w:r>
            <w:r>
              <w:t>5/hr.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E52B1" w:rsidRDefault="00E4119D" w:rsidP="00DF4B56">
            <w:pPr>
              <w:pStyle w:val="Amount"/>
              <w:jc w:val="center"/>
            </w:pPr>
            <w:r>
              <w:t>£1</w:t>
            </w:r>
            <w:r w:rsidR="00E025F1">
              <w:t>1</w:t>
            </w:r>
            <w:r>
              <w:t>2.5</w:t>
            </w:r>
          </w:p>
        </w:tc>
      </w:tr>
      <w:tr w:rsidR="00CB1492" w:rsidTr="00C224CC">
        <w:trPr>
          <w:cantSplit/>
          <w:trHeight w:val="288"/>
          <w:jc w:val="center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492" w:rsidRDefault="00CB1492">
            <w:pPr>
              <w:pStyle w:val="Amount"/>
            </w:pPr>
          </w:p>
        </w:tc>
      </w:tr>
      <w:tr w:rsidR="008E52B1" w:rsidTr="00E4119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2B1" w:rsidRDefault="00E4119D">
            <w:pPr>
              <w:pStyle w:val="TableText"/>
            </w:pPr>
            <w:r w:rsidRPr="00CB1492">
              <w:rPr>
                <w:b/>
                <w:bCs/>
              </w:rPr>
              <w:t>Project Designs</w:t>
            </w:r>
            <w:r>
              <w:t xml:space="preserve">, Including graphical sketches/ diagrams, outline of required process, high level flowcharts, initial technical </w:t>
            </w:r>
            <w:r w:rsidR="00CB1492">
              <w:t>parameters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E52B1" w:rsidRDefault="00CB1492" w:rsidP="00DF4B56">
            <w:pPr>
              <w:pStyle w:val="TableText"/>
              <w:jc w:val="center"/>
            </w:pPr>
            <w:r>
              <w:t>3 hours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E52B1" w:rsidRDefault="00CB1492" w:rsidP="00DF4B56">
            <w:pPr>
              <w:pStyle w:val="Amount"/>
              <w:jc w:val="center"/>
            </w:pPr>
            <w:r>
              <w:t>£35/hr.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E52B1" w:rsidRDefault="00CB1492" w:rsidP="00DF4B56">
            <w:pPr>
              <w:pStyle w:val="Amount"/>
              <w:jc w:val="center"/>
            </w:pPr>
            <w:r>
              <w:t>£105</w:t>
            </w:r>
          </w:p>
        </w:tc>
      </w:tr>
      <w:tr w:rsidR="00CB1492" w:rsidTr="00122A7D">
        <w:trPr>
          <w:cantSplit/>
          <w:trHeight w:val="288"/>
          <w:jc w:val="center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492" w:rsidRDefault="00CB1492">
            <w:pPr>
              <w:pStyle w:val="Amount"/>
            </w:pPr>
          </w:p>
        </w:tc>
      </w:tr>
      <w:tr w:rsidR="00E025F1" w:rsidTr="00E4119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5F1" w:rsidRPr="005F2D7E" w:rsidRDefault="00E025F1" w:rsidP="00E025F1">
            <w:pPr>
              <w:pStyle w:val="TableText"/>
            </w:pPr>
            <w:r>
              <w:rPr>
                <w:b/>
                <w:bCs/>
              </w:rPr>
              <w:t xml:space="preserve">Feasibility Report, </w:t>
            </w:r>
            <w:r>
              <w:t>including technical assessment, legal assessment, operational assessment, scheduling assessment, security assessment and usability assessment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025F1" w:rsidRPr="00E025F1" w:rsidRDefault="00E025F1" w:rsidP="00E025F1">
            <w:pPr>
              <w:pStyle w:val="TableText"/>
              <w:jc w:val="center"/>
              <w:rPr>
                <w:sz w:val="28"/>
                <w:szCs w:val="28"/>
              </w:rPr>
            </w:pPr>
            <w:r w:rsidRPr="00E025F1">
              <w:rPr>
                <w:sz w:val="28"/>
                <w:szCs w:val="28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025F1" w:rsidRPr="00E025F1" w:rsidRDefault="00E025F1" w:rsidP="00E025F1">
            <w:pPr>
              <w:pStyle w:val="Amount"/>
              <w:jc w:val="center"/>
              <w:rPr>
                <w:sz w:val="28"/>
                <w:szCs w:val="28"/>
              </w:rPr>
            </w:pPr>
            <w:r w:rsidRPr="00E025F1">
              <w:rPr>
                <w:sz w:val="28"/>
                <w:szCs w:val="28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025F1" w:rsidRPr="00E025F1" w:rsidRDefault="00E025F1" w:rsidP="00E025F1">
            <w:pPr>
              <w:pStyle w:val="Amount"/>
              <w:jc w:val="center"/>
              <w:rPr>
                <w:sz w:val="28"/>
                <w:szCs w:val="28"/>
              </w:rPr>
            </w:pPr>
            <w:r w:rsidRPr="00E025F1">
              <w:rPr>
                <w:sz w:val="28"/>
                <w:szCs w:val="28"/>
              </w:rPr>
              <w:t>-</w:t>
            </w:r>
          </w:p>
        </w:tc>
      </w:tr>
      <w:tr w:rsidR="005F2D7E" w:rsidTr="00906EAE">
        <w:trPr>
          <w:cantSplit/>
          <w:trHeight w:val="288"/>
          <w:jc w:val="center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D7E" w:rsidRDefault="005F2D7E">
            <w:pPr>
              <w:pStyle w:val="Amount"/>
            </w:pPr>
          </w:p>
        </w:tc>
      </w:tr>
      <w:tr w:rsidR="00E025F1" w:rsidTr="005B331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5F1" w:rsidRPr="00E025F1" w:rsidRDefault="00E025F1" w:rsidP="005B331D">
            <w:pPr>
              <w:pStyle w:val="TableText"/>
            </w:pPr>
            <w:r>
              <w:rPr>
                <w:b/>
                <w:bCs/>
              </w:rPr>
              <w:t xml:space="preserve">Project requirements, </w:t>
            </w:r>
            <w:r>
              <w:t>success criteria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025F1" w:rsidRPr="00E025F1" w:rsidRDefault="00E025F1" w:rsidP="00E025F1">
            <w:pPr>
              <w:pStyle w:val="TableText"/>
              <w:jc w:val="center"/>
              <w:rPr>
                <w:sz w:val="28"/>
                <w:szCs w:val="28"/>
              </w:rPr>
            </w:pPr>
            <w:r w:rsidRPr="00E025F1">
              <w:rPr>
                <w:sz w:val="28"/>
                <w:szCs w:val="28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025F1" w:rsidRPr="00E025F1" w:rsidRDefault="00E025F1" w:rsidP="00E025F1">
            <w:pPr>
              <w:pStyle w:val="Amount"/>
              <w:jc w:val="center"/>
              <w:rPr>
                <w:sz w:val="28"/>
                <w:szCs w:val="28"/>
              </w:rPr>
            </w:pPr>
            <w:r w:rsidRPr="00E025F1">
              <w:rPr>
                <w:sz w:val="28"/>
                <w:szCs w:val="28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025F1" w:rsidRPr="00E025F1" w:rsidRDefault="00E025F1" w:rsidP="00E025F1">
            <w:pPr>
              <w:pStyle w:val="Amount"/>
              <w:jc w:val="center"/>
              <w:rPr>
                <w:sz w:val="28"/>
                <w:szCs w:val="28"/>
              </w:rPr>
            </w:pPr>
            <w:r w:rsidRPr="00E025F1">
              <w:rPr>
                <w:sz w:val="28"/>
                <w:szCs w:val="28"/>
              </w:rPr>
              <w:t>-</w:t>
            </w:r>
          </w:p>
        </w:tc>
      </w:tr>
      <w:tr w:rsidR="00E025F1" w:rsidTr="005E6543">
        <w:trPr>
          <w:cantSplit/>
          <w:trHeight w:val="288"/>
          <w:jc w:val="center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5F1" w:rsidRDefault="00E025F1" w:rsidP="005B331D">
            <w:pPr>
              <w:pStyle w:val="Amount"/>
            </w:pPr>
          </w:p>
        </w:tc>
      </w:tr>
      <w:tr w:rsidR="008E52B1" w:rsidTr="00E4119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2B1" w:rsidRDefault="005F2D7E">
            <w:pPr>
              <w:pStyle w:val="TableText"/>
            </w:pPr>
            <w:r>
              <w:rPr>
                <w:b/>
                <w:bCs/>
              </w:rPr>
              <w:t xml:space="preserve">Software Development, </w:t>
            </w:r>
            <w:r>
              <w:t>full development of software applications, with full right of use</w:t>
            </w:r>
            <w:r w:rsidR="00E025F1">
              <w:t>,</w:t>
            </w:r>
          </w:p>
          <w:p w:rsidR="00E025F1" w:rsidRDefault="00E025F1" w:rsidP="00E025F1">
            <w:pPr>
              <w:pStyle w:val="TableText"/>
              <w:numPr>
                <w:ilvl w:val="0"/>
                <w:numId w:val="1"/>
              </w:numPr>
            </w:pPr>
            <w:r>
              <w:t xml:space="preserve">monitoring the project, monitoring log, proof of alteration </w:t>
            </w:r>
          </w:p>
          <w:p w:rsidR="00E025F1" w:rsidRDefault="00E025F1" w:rsidP="00E025F1">
            <w:pPr>
              <w:pStyle w:val="TableText"/>
              <w:numPr>
                <w:ilvl w:val="0"/>
                <w:numId w:val="1"/>
              </w:numPr>
            </w:pPr>
            <w:r>
              <w:t>Project Phasing</w:t>
            </w:r>
          </w:p>
          <w:p w:rsidR="00E025F1" w:rsidRPr="005F2D7E" w:rsidRDefault="00E025F1" w:rsidP="00E025F1">
            <w:pPr>
              <w:pStyle w:val="TableText"/>
              <w:numPr>
                <w:ilvl w:val="0"/>
                <w:numId w:val="1"/>
              </w:numPr>
            </w:pPr>
            <w:r>
              <w:t>Risk and issue resolution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E52B1" w:rsidRPr="00E025F1" w:rsidRDefault="00E025F1" w:rsidP="00E025F1">
            <w:pPr>
              <w:pStyle w:val="TableText"/>
              <w:jc w:val="center"/>
              <w:rPr>
                <w:sz w:val="32"/>
                <w:szCs w:val="32"/>
              </w:rPr>
            </w:pPr>
            <w:r w:rsidRPr="00E025F1">
              <w:rPr>
                <w:sz w:val="32"/>
                <w:szCs w:val="32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E52B1" w:rsidRDefault="005F2D7E" w:rsidP="00DF4B56">
            <w:pPr>
              <w:pStyle w:val="Amount"/>
              <w:jc w:val="center"/>
            </w:pPr>
            <w:r>
              <w:t>£40/hr.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E52B1" w:rsidRPr="00E025F1" w:rsidRDefault="00E025F1" w:rsidP="00E025F1">
            <w:pPr>
              <w:pStyle w:val="Amount"/>
              <w:jc w:val="center"/>
              <w:rPr>
                <w:sz w:val="32"/>
                <w:szCs w:val="32"/>
              </w:rPr>
            </w:pPr>
            <w:r w:rsidRPr="00E025F1">
              <w:rPr>
                <w:sz w:val="32"/>
                <w:szCs w:val="32"/>
              </w:rPr>
              <w:t>-</w:t>
            </w:r>
          </w:p>
        </w:tc>
      </w:tr>
      <w:tr w:rsidR="008E52B1" w:rsidTr="00E4119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2B1" w:rsidRDefault="008E52B1">
            <w:pPr>
              <w:pStyle w:val="TableText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E52B1" w:rsidRDefault="008E52B1">
            <w:pPr>
              <w:pStyle w:val="TableText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E52B1" w:rsidRDefault="008E52B1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E52B1" w:rsidRDefault="008E52B1">
            <w:pPr>
              <w:pStyle w:val="Amount"/>
            </w:pPr>
          </w:p>
        </w:tc>
      </w:tr>
      <w:tr w:rsidR="002129AF" w:rsidTr="00E4119D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9AF" w:rsidRPr="002129AF" w:rsidRDefault="002129AF" w:rsidP="002129AF">
            <w:pPr>
              <w:pStyle w:val="TableText"/>
            </w:pPr>
            <w:r>
              <w:rPr>
                <w:b/>
                <w:bCs/>
              </w:rPr>
              <w:t xml:space="preserve">Project closure, </w:t>
            </w:r>
            <w:r>
              <w:t>solution evaluation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129AF" w:rsidRPr="00E025F1" w:rsidRDefault="002129AF" w:rsidP="002129AF">
            <w:pPr>
              <w:pStyle w:val="TableText"/>
              <w:jc w:val="center"/>
              <w:rPr>
                <w:sz w:val="28"/>
                <w:szCs w:val="28"/>
              </w:rPr>
            </w:pPr>
            <w:r w:rsidRPr="00E025F1">
              <w:rPr>
                <w:sz w:val="28"/>
                <w:szCs w:val="28"/>
              </w:rPr>
              <w:t>-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129AF" w:rsidRPr="00E025F1" w:rsidRDefault="002129AF" w:rsidP="002129AF">
            <w:pPr>
              <w:pStyle w:val="Amount"/>
              <w:jc w:val="center"/>
              <w:rPr>
                <w:sz w:val="28"/>
                <w:szCs w:val="28"/>
              </w:rPr>
            </w:pPr>
            <w:r>
              <w:t>£35/hr.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129AF" w:rsidRPr="00E025F1" w:rsidRDefault="002129AF" w:rsidP="002129AF">
            <w:pPr>
              <w:pStyle w:val="Amount"/>
              <w:jc w:val="center"/>
              <w:rPr>
                <w:sz w:val="28"/>
                <w:szCs w:val="28"/>
              </w:rPr>
            </w:pPr>
            <w:r w:rsidRPr="00E025F1">
              <w:rPr>
                <w:sz w:val="28"/>
                <w:szCs w:val="28"/>
              </w:rPr>
              <w:t>-</w:t>
            </w:r>
          </w:p>
        </w:tc>
      </w:tr>
      <w:tr w:rsidR="008E52B1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52B1" w:rsidRDefault="008E52B1"/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E52B1" w:rsidRDefault="00E22E99">
            <w:pPr>
              <w:pStyle w:val="RightAligned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E52B1" w:rsidRDefault="008E52B1">
            <w:pPr>
              <w:pStyle w:val="Amount"/>
            </w:pPr>
          </w:p>
        </w:tc>
      </w:tr>
    </w:tbl>
    <w:p w:rsidR="008E52B1" w:rsidRDefault="008E52B1"/>
    <w:tbl>
      <w:tblPr>
        <w:tblW w:w="1080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8E52B1">
        <w:trPr>
          <w:trHeight w:val="1584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E52B1" w:rsidRDefault="00E22E99">
            <w:pPr>
              <w:pStyle w:val="TableText"/>
            </w:pPr>
            <w:r>
              <w:t xml:space="preserve">Make all checks payable to </w:t>
            </w:r>
            <w:sdt>
              <w:sdtPr>
                <w:alias w:val="Company"/>
                <w:id w:val="242283893"/>
                <w:placeholder>
                  <w:docPart w:val="750562035E0044AFA940F64026D9AC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E4119D">
                  <w:t>IT PROJECT MANAGEMENT SOLOUTIONS</w:t>
                </w:r>
              </w:sdtContent>
            </w:sdt>
          </w:p>
          <w:p w:rsidR="008E52B1" w:rsidRDefault="00E22E99">
            <w:pPr>
              <w:pStyle w:val="TableText"/>
            </w:pPr>
            <w:r>
              <w:t xml:space="preserve">Total due in </w:t>
            </w:r>
            <w:r w:rsidR="00E4119D">
              <w:t>30</w:t>
            </w:r>
            <w:r>
              <w:t xml:space="preserve"> days</w:t>
            </w:r>
            <w:r w:rsidR="005F2D7E">
              <w:t xml:space="preserve"> from project initiation.</w:t>
            </w:r>
          </w:p>
        </w:tc>
      </w:tr>
      <w:tr w:rsidR="008E52B1">
        <w:trPr>
          <w:trHeight w:val="432"/>
          <w:jc w:val="center"/>
        </w:trPr>
        <w:tc>
          <w:tcPr>
            <w:tcW w:w="10800" w:type="dxa"/>
            <w:vAlign w:val="center"/>
          </w:tcPr>
          <w:p w:rsidR="008E52B1" w:rsidRDefault="00E22E99">
            <w:pPr>
              <w:pStyle w:val="CenteredColumnHeading"/>
            </w:pPr>
            <w:r>
              <w:t>Thank you for your business!</w:t>
            </w:r>
          </w:p>
        </w:tc>
      </w:tr>
    </w:tbl>
    <w:p w:rsidR="008E52B1" w:rsidRDefault="008E52B1"/>
    <w:sectPr w:rsidR="008E52B1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E3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9D"/>
    <w:rsid w:val="002129AF"/>
    <w:rsid w:val="005F2D7E"/>
    <w:rsid w:val="008E52B1"/>
    <w:rsid w:val="00CB1492"/>
    <w:rsid w:val="00DF4B56"/>
    <w:rsid w:val="00E025F1"/>
    <w:rsid w:val="00E22E99"/>
    <w:rsid w:val="00E4119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F87A64"/>
  <w15:docId w15:val="{8E2BFC80-F1F8-4BE1-8C21-76D6E005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mb\Downloads\tf100726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DB76B949F040F2980FB85494CDB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7104-A5E8-4C64-A89D-11E83CE76A17}"/>
      </w:docPartPr>
      <w:docPartBody>
        <w:p w:rsidR="00000000" w:rsidRDefault="00607E55">
          <w:pPr>
            <w:pStyle w:val="FDDB76B949F040F2980FB85494CDBE4C"/>
          </w:pPr>
          <w:r>
            <w:t>[Company Name]</w:t>
          </w:r>
        </w:p>
      </w:docPartBody>
    </w:docPart>
    <w:docPart>
      <w:docPartPr>
        <w:name w:val="566504118E424962BA77235132AC3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E207F-6669-4CA1-BAFB-76114D8BF249}"/>
      </w:docPartPr>
      <w:docPartBody>
        <w:p w:rsidR="00000000" w:rsidRDefault="00607E55">
          <w:pPr>
            <w:pStyle w:val="566504118E424962BA77235132AC3D7C"/>
          </w:pPr>
          <w:r>
            <w:t>[Pick the date]</w:t>
          </w:r>
        </w:p>
      </w:docPartBody>
    </w:docPart>
    <w:docPart>
      <w:docPartPr>
        <w:name w:val="750562035E0044AFA940F64026D9A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D339B-27C6-40AC-BF91-FB44068567A6}"/>
      </w:docPartPr>
      <w:docPartBody>
        <w:p w:rsidR="00000000" w:rsidRDefault="00607E55">
          <w:pPr>
            <w:pStyle w:val="750562035E0044AFA940F64026D9ACDD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5"/>
    <w:rsid w:val="0060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DB76B949F040F2980FB85494CDBE4C">
    <w:name w:val="FDDB76B949F040F2980FB85494CDBE4C"/>
  </w:style>
  <w:style w:type="paragraph" w:customStyle="1" w:styleId="AB1042A68672426EAD69468E07D58105">
    <w:name w:val="AB1042A68672426EAD69468E07D58105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AEC024A6B4454334930B2E14A518EC8E">
    <w:name w:val="AEC024A6B4454334930B2E14A518EC8E"/>
  </w:style>
  <w:style w:type="paragraph" w:customStyle="1" w:styleId="044F14EB5E324220A73D67AE8956B219">
    <w:name w:val="044F14EB5E324220A73D67AE8956B219"/>
  </w:style>
  <w:style w:type="paragraph" w:customStyle="1" w:styleId="4B25A3CB833746A8B5C366A5888A06DD">
    <w:name w:val="4B25A3CB833746A8B5C366A5888A06DD"/>
  </w:style>
  <w:style w:type="paragraph" w:customStyle="1" w:styleId="CCC6B9EEA5E7413BA722198779F45DE4">
    <w:name w:val="CCC6B9EEA5E7413BA722198779F45DE4"/>
  </w:style>
  <w:style w:type="paragraph" w:customStyle="1" w:styleId="566504118E424962BA77235132AC3D7C">
    <w:name w:val="566504118E424962BA77235132AC3D7C"/>
  </w:style>
  <w:style w:type="paragraph" w:customStyle="1" w:styleId="6BB2318E4BF4455E9EEE8A3457283569">
    <w:name w:val="6BB2318E4BF4455E9EEE8A3457283569"/>
  </w:style>
  <w:style w:type="paragraph" w:customStyle="1" w:styleId="BAFA6DE82ED14289A535698A8AD4E555">
    <w:name w:val="BAFA6DE82ED14289A535698A8AD4E555"/>
  </w:style>
  <w:style w:type="paragraph" w:customStyle="1" w:styleId="676B65FD9BA04E03A163A42B647071F8">
    <w:name w:val="676B65FD9BA04E03A163A42B647071F8"/>
  </w:style>
  <w:style w:type="paragraph" w:customStyle="1" w:styleId="DBFE4CD137F846D1B1DA2A2E219C915B">
    <w:name w:val="DBFE4CD137F846D1B1DA2A2E219C915B"/>
  </w:style>
  <w:style w:type="paragraph" w:customStyle="1" w:styleId="8F101C1A1F934AECB89BC749C3F8ADC6">
    <w:name w:val="8F101C1A1F934AECB89BC749C3F8ADC6"/>
  </w:style>
  <w:style w:type="paragraph" w:customStyle="1" w:styleId="034AB3F6290C49108C1BEE6715AE79CF">
    <w:name w:val="034AB3F6290C49108C1BEE6715AE79CF"/>
  </w:style>
  <w:style w:type="paragraph" w:customStyle="1" w:styleId="E93ED1BE648A4C93BFE3D785373647AD">
    <w:name w:val="E93ED1BE648A4C93BFE3D785373647AD"/>
  </w:style>
  <w:style w:type="paragraph" w:customStyle="1" w:styleId="750562035E0044AFA940F64026D9ACDD">
    <w:name w:val="750562035E0044AFA940F64026D9AC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overPageProperties xmlns="http://schemas.microsoft.com/office/2006/coverPageProps">
  <PublishDate>2020-04-08T00:00:00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tf10072679.dotx</Template>
  <TotalTime>33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IT PROJECT MANAGEMENT SOLOUTIONS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Sam Chambers</dc:creator>
  <cp:keywords/>
  <cp:lastModifiedBy>Sam Chambers</cp:lastModifiedBy>
  <cp:revision>4</cp:revision>
  <cp:lastPrinted>2006-08-01T17:47:00Z</cp:lastPrinted>
  <dcterms:created xsi:type="dcterms:W3CDTF">2020-04-08T17:41:00Z</dcterms:created>
  <dcterms:modified xsi:type="dcterms:W3CDTF">2020-04-08T18:15:00Z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